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5B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2B65AAC" wp14:editId="18C14FC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5866DBB" w14:textId="1A8C9C9A" w:rsidR="00C6554A" w:rsidRPr="00B95BEB" w:rsidRDefault="00EA2730" w:rsidP="00C6554A">
      <w:pPr>
        <w:pStyle w:val="Title"/>
      </w:pPr>
      <w:r w:rsidRPr="00B95BEB">
        <w:t>Informatica Cloud</w:t>
      </w:r>
    </w:p>
    <w:p w14:paraId="4588AD42" w14:textId="77777777" w:rsidR="00B95BEB" w:rsidRPr="00B95BEB" w:rsidRDefault="00EA2730" w:rsidP="00B95BEB">
      <w:pPr>
        <w:pStyle w:val="Subtitle"/>
      </w:pPr>
      <w:r w:rsidRPr="00B95BEB">
        <w:t>Training content</w:t>
      </w:r>
    </w:p>
    <w:p w14:paraId="64D6497C" w14:textId="77777777" w:rsidR="00B95BEB" w:rsidRDefault="00B95BEB" w:rsidP="00B95BEB">
      <w:pPr>
        <w:pStyle w:val="Subtitle"/>
        <w:jc w:val="left"/>
      </w:pPr>
    </w:p>
    <w:p w14:paraId="45141989" w14:textId="5D8A8562" w:rsidR="00B95BEB" w:rsidRPr="00D5413C" w:rsidRDefault="00B95BEB" w:rsidP="00B95BEB">
      <w:pPr>
        <w:pStyle w:val="Subtitle"/>
        <w:jc w:val="left"/>
      </w:pPr>
      <w:r>
        <w:t>Created BY: Jaspreet singh</w:t>
      </w:r>
      <w:bookmarkStart w:id="5" w:name="_GoBack"/>
      <w:bookmarkEnd w:id="5"/>
    </w:p>
    <w:p w14:paraId="20D1C4BC" w14:textId="31681F5A" w:rsidR="00C6554A" w:rsidRDefault="00C6554A" w:rsidP="00B95BEB">
      <w:pPr>
        <w:pStyle w:val="ContactInfo"/>
        <w:jc w:val="left"/>
      </w:pPr>
      <w:r>
        <w:br w:type="page"/>
      </w:r>
    </w:p>
    <w:sdt>
      <w:sdtPr>
        <w:id w:val="2105226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EB04E" w14:textId="2DC5DD09" w:rsidR="00265384" w:rsidRDefault="00265384" w:rsidP="00265384">
          <w:pPr>
            <w:pStyle w:val="TOCHeading"/>
          </w:pPr>
          <w:r>
            <w:t>Contents</w:t>
          </w:r>
        </w:p>
      </w:sdtContent>
    </w:sdt>
    <w:p w14:paraId="22421A44" w14:textId="613DA10F" w:rsidR="00183246" w:rsidRDefault="00183246" w:rsidP="00265384">
      <w:pPr>
        <w:pStyle w:val="ListParagraph"/>
        <w:numPr>
          <w:ilvl w:val="0"/>
          <w:numId w:val="18"/>
        </w:numPr>
      </w:pPr>
      <w:r>
        <w:t>Introduction to Informatica Intelligent Cloud Services</w:t>
      </w:r>
    </w:p>
    <w:p w14:paraId="6DEE2922" w14:textId="5CA16359" w:rsidR="00265384" w:rsidRDefault="00265384" w:rsidP="00183246">
      <w:pPr>
        <w:pStyle w:val="ListParagraph"/>
        <w:numPr>
          <w:ilvl w:val="0"/>
          <w:numId w:val="17"/>
        </w:numPr>
      </w:pPr>
      <w:r>
        <w:t>Explain the purpose of Informatica Cloud</w:t>
      </w:r>
    </w:p>
    <w:p w14:paraId="366D34E2" w14:textId="2CDDD3FF" w:rsidR="00265384" w:rsidRDefault="00265384" w:rsidP="00183246">
      <w:pPr>
        <w:pStyle w:val="ListParagraph"/>
        <w:numPr>
          <w:ilvl w:val="0"/>
          <w:numId w:val="17"/>
        </w:numPr>
      </w:pPr>
      <w:r>
        <w:t>Define all informatica cloud applications</w:t>
      </w:r>
    </w:p>
    <w:p w14:paraId="551ABAEC" w14:textId="19F1E854" w:rsidR="00265384" w:rsidRDefault="00265384" w:rsidP="00183246">
      <w:pPr>
        <w:pStyle w:val="ListParagraph"/>
        <w:numPr>
          <w:ilvl w:val="0"/>
          <w:numId w:val="17"/>
        </w:numPr>
      </w:pPr>
      <w:r>
        <w:t>Understand when to use each application</w:t>
      </w:r>
    </w:p>
    <w:p w14:paraId="706AABB0" w14:textId="4C09FA8D" w:rsidR="00265384" w:rsidRDefault="00265384" w:rsidP="00183246">
      <w:pPr>
        <w:pStyle w:val="ListParagraph"/>
        <w:numPr>
          <w:ilvl w:val="0"/>
          <w:numId w:val="17"/>
        </w:numPr>
      </w:pPr>
      <w:r>
        <w:t>Define terminology used to informatica cloud</w:t>
      </w:r>
    </w:p>
    <w:p w14:paraId="5916EA0F" w14:textId="46B6CD48" w:rsidR="00183246" w:rsidRDefault="00183246" w:rsidP="00183246">
      <w:pPr>
        <w:pStyle w:val="ListParagraph"/>
        <w:numPr>
          <w:ilvl w:val="0"/>
          <w:numId w:val="17"/>
        </w:numPr>
      </w:pPr>
      <w:r>
        <w:t>Signing up to IICS and setting up the account</w:t>
      </w:r>
    </w:p>
    <w:p w14:paraId="6F3C2619" w14:textId="22F5C29F" w:rsidR="00183246" w:rsidRDefault="00265384" w:rsidP="00183246">
      <w:pPr>
        <w:pStyle w:val="ListParagraph"/>
        <w:numPr>
          <w:ilvl w:val="0"/>
          <w:numId w:val="17"/>
        </w:numPr>
      </w:pPr>
      <w:r>
        <w:t>Login and navigation of informatica cloud</w:t>
      </w:r>
    </w:p>
    <w:p w14:paraId="718F6AB7" w14:textId="25FDD6B5" w:rsidR="00265384" w:rsidRDefault="00265384" w:rsidP="00265384">
      <w:pPr>
        <w:pStyle w:val="ListParagraph"/>
        <w:ind w:left="1440"/>
      </w:pPr>
    </w:p>
    <w:p w14:paraId="16EE98D2" w14:textId="5B203ED5" w:rsidR="00265384" w:rsidRDefault="00265384" w:rsidP="00265384">
      <w:pPr>
        <w:pStyle w:val="ListParagraph"/>
        <w:numPr>
          <w:ilvl w:val="0"/>
          <w:numId w:val="18"/>
        </w:numPr>
      </w:pPr>
      <w:r>
        <w:t>Informatica Cloud Architecture and Secure Agent</w:t>
      </w:r>
    </w:p>
    <w:p w14:paraId="7F1768D0" w14:textId="2847B1A2" w:rsidR="00265384" w:rsidRDefault="00265384" w:rsidP="00265384">
      <w:pPr>
        <w:pStyle w:val="ListParagraph"/>
        <w:numPr>
          <w:ilvl w:val="0"/>
          <w:numId w:val="19"/>
        </w:numPr>
      </w:pPr>
      <w:r>
        <w:t xml:space="preserve">Understand the </w:t>
      </w:r>
      <w:r w:rsidR="00E37C3B">
        <w:t>I</w:t>
      </w:r>
      <w:r>
        <w:t>nformatica cloud architecture</w:t>
      </w:r>
      <w:r w:rsidR="00E37C3B">
        <w:t xml:space="preserve"> -SaaS</w:t>
      </w:r>
    </w:p>
    <w:p w14:paraId="6F8A2314" w14:textId="17BCD34A" w:rsidR="00E37C3B" w:rsidRDefault="00E37C3B" w:rsidP="00265384">
      <w:pPr>
        <w:pStyle w:val="ListParagraph"/>
        <w:numPr>
          <w:ilvl w:val="0"/>
          <w:numId w:val="19"/>
        </w:numPr>
      </w:pPr>
      <w:r>
        <w:t xml:space="preserve">ICS repository </w:t>
      </w:r>
    </w:p>
    <w:p w14:paraId="04D3273B" w14:textId="093C3826" w:rsidR="00265384" w:rsidRDefault="00265384" w:rsidP="00265384">
      <w:pPr>
        <w:pStyle w:val="ListParagraph"/>
        <w:numPr>
          <w:ilvl w:val="0"/>
          <w:numId w:val="19"/>
        </w:numPr>
      </w:pPr>
      <w:r>
        <w:t xml:space="preserve">Informatica </w:t>
      </w:r>
      <w:r w:rsidR="00E37C3B">
        <w:t xml:space="preserve">Cloud </w:t>
      </w:r>
      <w:r>
        <w:t>Secure Agent</w:t>
      </w:r>
    </w:p>
    <w:p w14:paraId="1825240E" w14:textId="27279918" w:rsidR="00265384" w:rsidRDefault="00265384" w:rsidP="00265384">
      <w:pPr>
        <w:pStyle w:val="ListParagraph"/>
        <w:numPr>
          <w:ilvl w:val="0"/>
          <w:numId w:val="19"/>
        </w:numPr>
      </w:pPr>
      <w:r>
        <w:t>Agent Architecture/Install Agent</w:t>
      </w:r>
    </w:p>
    <w:p w14:paraId="3528FAF9" w14:textId="77777777" w:rsidR="00E37C3B" w:rsidRDefault="00E37C3B" w:rsidP="00E37C3B">
      <w:pPr>
        <w:pStyle w:val="ListParagraph"/>
        <w:ind w:left="1440"/>
      </w:pPr>
    </w:p>
    <w:p w14:paraId="4102E928" w14:textId="3BC91861" w:rsidR="00E37C3B" w:rsidRDefault="00E37C3B" w:rsidP="00E37C3B">
      <w:pPr>
        <w:pStyle w:val="ListParagraph"/>
        <w:numPr>
          <w:ilvl w:val="0"/>
          <w:numId w:val="18"/>
        </w:numPr>
      </w:pPr>
      <w:r>
        <w:t>Managing Connections</w:t>
      </w:r>
    </w:p>
    <w:p w14:paraId="2CB912B0" w14:textId="4951C9E3" w:rsidR="00E37C3B" w:rsidRDefault="00E37C3B" w:rsidP="00E37C3B">
      <w:pPr>
        <w:pStyle w:val="ListParagraph"/>
        <w:numPr>
          <w:ilvl w:val="0"/>
          <w:numId w:val="20"/>
        </w:numPr>
      </w:pPr>
      <w:r>
        <w:t>Understanding of Type of connectors</w:t>
      </w:r>
    </w:p>
    <w:p w14:paraId="61BAD96A" w14:textId="58A13E3C" w:rsidR="00E37C3B" w:rsidRDefault="00E37C3B" w:rsidP="00E37C3B">
      <w:pPr>
        <w:pStyle w:val="ListParagraph"/>
        <w:numPr>
          <w:ilvl w:val="0"/>
          <w:numId w:val="20"/>
        </w:numPr>
      </w:pPr>
      <w:r>
        <w:t>Create/Edit/Delete connections</w:t>
      </w:r>
    </w:p>
    <w:p w14:paraId="3CDD5E16" w14:textId="70DFC009" w:rsidR="00E37C3B" w:rsidRDefault="00E37C3B" w:rsidP="00E37C3B">
      <w:pPr>
        <w:pStyle w:val="ListParagraph"/>
        <w:numPr>
          <w:ilvl w:val="0"/>
          <w:numId w:val="20"/>
        </w:numPr>
      </w:pPr>
      <w:r>
        <w:t>Native/Add on Connectors</w:t>
      </w:r>
    </w:p>
    <w:p w14:paraId="52D71CC5" w14:textId="08263778" w:rsidR="00E37C3B" w:rsidRDefault="00E37C3B" w:rsidP="00E37C3B">
      <w:pPr>
        <w:pStyle w:val="ListParagraph"/>
        <w:numPr>
          <w:ilvl w:val="0"/>
          <w:numId w:val="20"/>
        </w:numPr>
      </w:pPr>
      <w:r>
        <w:t>Flat file/Sql server/Salesforce connectors</w:t>
      </w:r>
    </w:p>
    <w:p w14:paraId="3D2A9F21" w14:textId="77777777" w:rsidR="00E37C3B" w:rsidRDefault="00E37C3B" w:rsidP="00E37C3B">
      <w:pPr>
        <w:pStyle w:val="ListParagraph"/>
        <w:ind w:left="1440"/>
      </w:pPr>
    </w:p>
    <w:p w14:paraId="15662C92" w14:textId="77777777" w:rsidR="00E37C3B" w:rsidRDefault="00E37C3B" w:rsidP="00E37C3B">
      <w:pPr>
        <w:pStyle w:val="ListParagraph"/>
        <w:numPr>
          <w:ilvl w:val="0"/>
          <w:numId w:val="18"/>
        </w:numPr>
      </w:pPr>
      <w:r>
        <w:t>Data Synchronization</w:t>
      </w:r>
    </w:p>
    <w:p w14:paraId="12227213" w14:textId="47927094" w:rsidR="00E37C3B" w:rsidRDefault="00E37C3B" w:rsidP="00E37C3B">
      <w:pPr>
        <w:pStyle w:val="ListParagraph"/>
        <w:numPr>
          <w:ilvl w:val="0"/>
          <w:numId w:val="21"/>
        </w:numPr>
      </w:pPr>
      <w:r>
        <w:t>Data Sync Task</w:t>
      </w:r>
    </w:p>
    <w:p w14:paraId="57F5B5A8" w14:textId="592D7245" w:rsidR="00E37C3B" w:rsidRDefault="00E37C3B" w:rsidP="00E37C3B">
      <w:pPr>
        <w:pStyle w:val="ListParagraph"/>
        <w:numPr>
          <w:ilvl w:val="0"/>
          <w:numId w:val="21"/>
        </w:numPr>
      </w:pPr>
      <w:r>
        <w:t>Activity Log / Debugging</w:t>
      </w:r>
    </w:p>
    <w:p w14:paraId="3F85A266" w14:textId="244EE07C" w:rsidR="00E37C3B" w:rsidRDefault="00E37C3B" w:rsidP="00E37C3B">
      <w:pPr>
        <w:pStyle w:val="ListParagraph"/>
        <w:numPr>
          <w:ilvl w:val="0"/>
          <w:numId w:val="21"/>
        </w:numPr>
      </w:pPr>
      <w:r>
        <w:t>Locate / Type of Logs</w:t>
      </w:r>
    </w:p>
    <w:p w14:paraId="0106B424" w14:textId="77777777" w:rsidR="001E07D9" w:rsidRDefault="001E07D9" w:rsidP="001E07D9">
      <w:pPr>
        <w:pStyle w:val="ListParagraph"/>
        <w:ind w:left="1500"/>
      </w:pPr>
    </w:p>
    <w:p w14:paraId="7F289810" w14:textId="0B3AAAFD" w:rsidR="001E07D9" w:rsidRDefault="001E07D9" w:rsidP="001E07D9">
      <w:pPr>
        <w:pStyle w:val="ListParagraph"/>
        <w:numPr>
          <w:ilvl w:val="0"/>
          <w:numId w:val="18"/>
        </w:numPr>
      </w:pPr>
      <w:r>
        <w:t>Relationships and Integrations</w:t>
      </w:r>
    </w:p>
    <w:p w14:paraId="64BE5771" w14:textId="752D7858" w:rsidR="001E07D9" w:rsidRDefault="001E07D9" w:rsidP="001E07D9">
      <w:pPr>
        <w:pStyle w:val="ListParagraph"/>
      </w:pPr>
    </w:p>
    <w:p w14:paraId="586D803B" w14:textId="77900E6C" w:rsidR="001E07D9" w:rsidRDefault="001E07D9" w:rsidP="001E07D9">
      <w:pPr>
        <w:pStyle w:val="ListParagraph"/>
        <w:numPr>
          <w:ilvl w:val="0"/>
          <w:numId w:val="18"/>
        </w:numPr>
      </w:pPr>
      <w:r>
        <w:t>Transforming the Source Data / Advanced Source Options</w:t>
      </w:r>
    </w:p>
    <w:p w14:paraId="1D2CBD79" w14:textId="4462FEF6" w:rsidR="001E07D9" w:rsidRDefault="001E07D9" w:rsidP="001E07D9">
      <w:pPr>
        <w:pStyle w:val="ListParagraph"/>
        <w:numPr>
          <w:ilvl w:val="0"/>
          <w:numId w:val="22"/>
        </w:numPr>
      </w:pPr>
      <w:r>
        <w:t>Create Date based filtering</w:t>
      </w:r>
    </w:p>
    <w:p w14:paraId="24DC060D" w14:textId="54FC4C5E" w:rsidR="001E07D9" w:rsidRDefault="001E07D9" w:rsidP="001E07D9">
      <w:pPr>
        <w:pStyle w:val="ListParagraph"/>
        <w:numPr>
          <w:ilvl w:val="0"/>
          <w:numId w:val="22"/>
        </w:numPr>
      </w:pPr>
      <w:r>
        <w:t>Create a task with multiple object source</w:t>
      </w:r>
    </w:p>
    <w:p w14:paraId="6E0A9282" w14:textId="4B66EFF1" w:rsidR="001E07D9" w:rsidRDefault="001E07D9" w:rsidP="001E07D9">
      <w:pPr>
        <w:pStyle w:val="ListParagraph"/>
        <w:numPr>
          <w:ilvl w:val="0"/>
          <w:numId w:val="22"/>
        </w:numPr>
      </w:pPr>
      <w:r>
        <w:t>Create a task using saved query source</w:t>
      </w:r>
    </w:p>
    <w:p w14:paraId="347CCD2F" w14:textId="77777777" w:rsidR="001E07D9" w:rsidRDefault="001E07D9" w:rsidP="001E07D9">
      <w:pPr>
        <w:pStyle w:val="ListParagraph"/>
      </w:pPr>
    </w:p>
    <w:p w14:paraId="4532448E" w14:textId="3186CE12" w:rsidR="001E07D9" w:rsidRDefault="001E07D9" w:rsidP="001E07D9">
      <w:pPr>
        <w:pStyle w:val="ListParagraph"/>
        <w:numPr>
          <w:ilvl w:val="0"/>
          <w:numId w:val="18"/>
        </w:numPr>
      </w:pPr>
      <w:r>
        <w:t>Lookups</w:t>
      </w:r>
    </w:p>
    <w:p w14:paraId="1B9C5F29" w14:textId="17362733" w:rsidR="001E07D9" w:rsidRDefault="001E07D9" w:rsidP="001E07D9">
      <w:pPr>
        <w:pStyle w:val="ListParagraph"/>
        <w:numPr>
          <w:ilvl w:val="0"/>
          <w:numId w:val="23"/>
        </w:numPr>
      </w:pPr>
      <w:r>
        <w:t>Understand field lookup</w:t>
      </w:r>
    </w:p>
    <w:p w14:paraId="0D0E292F" w14:textId="1B75B2D8" w:rsidR="001E07D9" w:rsidRDefault="001E07D9" w:rsidP="001E07D9">
      <w:pPr>
        <w:pStyle w:val="ListParagraph"/>
        <w:numPr>
          <w:ilvl w:val="0"/>
          <w:numId w:val="23"/>
        </w:numPr>
      </w:pPr>
      <w:r>
        <w:t>Create a task using field lookup</w:t>
      </w:r>
    </w:p>
    <w:p w14:paraId="0D5AD7BF" w14:textId="77777777" w:rsidR="005C5369" w:rsidRDefault="005C5369" w:rsidP="005C5369">
      <w:pPr>
        <w:pStyle w:val="ListParagraph"/>
        <w:ind w:left="1440"/>
      </w:pPr>
    </w:p>
    <w:p w14:paraId="56722E9D" w14:textId="77777777" w:rsidR="005C5369" w:rsidRDefault="005C5369" w:rsidP="005C5369"/>
    <w:p w14:paraId="5C60D41D" w14:textId="77777777" w:rsidR="005C5369" w:rsidRDefault="005C5369" w:rsidP="005C5369">
      <w:pPr>
        <w:pStyle w:val="ListParagraph"/>
      </w:pPr>
    </w:p>
    <w:p w14:paraId="750C6B63" w14:textId="77777777" w:rsidR="005C5369" w:rsidRDefault="005C5369" w:rsidP="005C5369">
      <w:pPr>
        <w:pStyle w:val="ListParagraph"/>
      </w:pPr>
    </w:p>
    <w:p w14:paraId="4800BECC" w14:textId="50AC18F1" w:rsidR="001E07D9" w:rsidRDefault="001E07D9" w:rsidP="005C5369">
      <w:pPr>
        <w:pStyle w:val="ListParagraph"/>
        <w:numPr>
          <w:ilvl w:val="0"/>
          <w:numId w:val="18"/>
        </w:numPr>
      </w:pPr>
      <w:r>
        <w:t>Data replication application</w:t>
      </w:r>
    </w:p>
    <w:p w14:paraId="52D0D438" w14:textId="346C8171" w:rsidR="001E07D9" w:rsidRDefault="001E07D9" w:rsidP="001E07D9">
      <w:pPr>
        <w:pStyle w:val="ListParagraph"/>
        <w:numPr>
          <w:ilvl w:val="0"/>
          <w:numId w:val="24"/>
        </w:numPr>
      </w:pPr>
      <w:r>
        <w:t>Explain the purpose of data replication</w:t>
      </w:r>
    </w:p>
    <w:p w14:paraId="41AE969B" w14:textId="2605D554" w:rsidR="001E07D9" w:rsidRDefault="001E07D9" w:rsidP="001E07D9">
      <w:pPr>
        <w:pStyle w:val="ListParagraph"/>
        <w:numPr>
          <w:ilvl w:val="0"/>
          <w:numId w:val="24"/>
        </w:numPr>
      </w:pPr>
      <w:r>
        <w:t>Use cases</w:t>
      </w:r>
    </w:p>
    <w:p w14:paraId="48D5B94D" w14:textId="3F38EFC5" w:rsidR="001E07D9" w:rsidRDefault="001E07D9" w:rsidP="001E07D9">
      <w:pPr>
        <w:pStyle w:val="ListParagraph"/>
        <w:numPr>
          <w:ilvl w:val="0"/>
          <w:numId w:val="24"/>
        </w:numPr>
      </w:pPr>
      <w:r>
        <w:t>Create a data replication task</w:t>
      </w:r>
    </w:p>
    <w:p w14:paraId="065329CB" w14:textId="7545C198" w:rsidR="001E07D9" w:rsidRDefault="001E07D9" w:rsidP="001E07D9">
      <w:pPr>
        <w:pStyle w:val="ListParagraph"/>
        <w:numPr>
          <w:ilvl w:val="0"/>
          <w:numId w:val="24"/>
        </w:numPr>
      </w:pPr>
      <w:r>
        <w:t>Run a data replication task</w:t>
      </w:r>
    </w:p>
    <w:p w14:paraId="1020E194" w14:textId="77777777" w:rsidR="005C5369" w:rsidRDefault="005C5369" w:rsidP="005C5369">
      <w:pPr>
        <w:pStyle w:val="ListParagraph"/>
        <w:ind w:left="1440"/>
      </w:pPr>
    </w:p>
    <w:p w14:paraId="340A10C6" w14:textId="41181CC8" w:rsidR="001E07D9" w:rsidRDefault="001E07D9" w:rsidP="001E07D9">
      <w:pPr>
        <w:pStyle w:val="ListParagraph"/>
        <w:numPr>
          <w:ilvl w:val="0"/>
          <w:numId w:val="18"/>
        </w:numPr>
      </w:pPr>
      <w:r>
        <w:t>Task Automation and Monitoring</w:t>
      </w:r>
    </w:p>
    <w:p w14:paraId="5514F308" w14:textId="44C9E134" w:rsidR="001E07D9" w:rsidRDefault="005C5369" w:rsidP="001E07D9">
      <w:pPr>
        <w:pStyle w:val="ListParagraph"/>
        <w:numPr>
          <w:ilvl w:val="0"/>
          <w:numId w:val="25"/>
        </w:numPr>
      </w:pPr>
      <w:r>
        <w:t>Set up Tasks with One-time schedule</w:t>
      </w:r>
    </w:p>
    <w:p w14:paraId="67B15AE5" w14:textId="03BC6937" w:rsidR="005C5369" w:rsidRDefault="005C5369" w:rsidP="001E07D9">
      <w:pPr>
        <w:pStyle w:val="ListParagraph"/>
        <w:numPr>
          <w:ilvl w:val="0"/>
          <w:numId w:val="25"/>
        </w:numPr>
      </w:pPr>
      <w:r>
        <w:t>Set up Tasks with repeating schedule</w:t>
      </w:r>
    </w:p>
    <w:p w14:paraId="6E1D12B5" w14:textId="4F043817" w:rsidR="005C5369" w:rsidRDefault="005C5369" w:rsidP="001E07D9">
      <w:pPr>
        <w:pStyle w:val="ListParagraph"/>
        <w:numPr>
          <w:ilvl w:val="0"/>
          <w:numId w:val="25"/>
        </w:numPr>
      </w:pPr>
      <w:r>
        <w:t>Using Task flow</w:t>
      </w:r>
    </w:p>
    <w:p w14:paraId="6FE8BC2B" w14:textId="70CD4EAE" w:rsidR="005C5369" w:rsidRDefault="005C5369" w:rsidP="001E07D9">
      <w:pPr>
        <w:pStyle w:val="ListParagraph"/>
        <w:numPr>
          <w:ilvl w:val="0"/>
          <w:numId w:val="25"/>
        </w:numPr>
      </w:pPr>
      <w:r>
        <w:t>Monitor using emails/Mobile</w:t>
      </w:r>
    </w:p>
    <w:p w14:paraId="0F506D17" w14:textId="77777777" w:rsidR="005C5369" w:rsidRDefault="005C5369" w:rsidP="005C5369">
      <w:pPr>
        <w:pStyle w:val="ListParagraph"/>
        <w:ind w:left="1440"/>
      </w:pPr>
    </w:p>
    <w:p w14:paraId="5AF6C64D" w14:textId="490F1760" w:rsidR="005C5369" w:rsidRDefault="005C5369" w:rsidP="005C5369">
      <w:pPr>
        <w:pStyle w:val="ListParagraph"/>
        <w:numPr>
          <w:ilvl w:val="0"/>
          <w:numId w:val="18"/>
        </w:numPr>
      </w:pPr>
      <w:r>
        <w:t>Cloud Mapping Designer</w:t>
      </w:r>
    </w:p>
    <w:p w14:paraId="63009E61" w14:textId="19CA57AC" w:rsidR="005C5369" w:rsidRDefault="005C5369" w:rsidP="005C5369">
      <w:pPr>
        <w:pStyle w:val="ListParagraph"/>
        <w:numPr>
          <w:ilvl w:val="0"/>
          <w:numId w:val="26"/>
        </w:numPr>
      </w:pPr>
      <w:r>
        <w:t>Business Use cases for Cloud Mapping Designer</w:t>
      </w:r>
    </w:p>
    <w:p w14:paraId="02921530" w14:textId="0AAFD1FF" w:rsidR="005C5369" w:rsidRDefault="005C5369" w:rsidP="005C5369">
      <w:pPr>
        <w:pStyle w:val="ListParagraph"/>
        <w:numPr>
          <w:ilvl w:val="0"/>
          <w:numId w:val="26"/>
        </w:numPr>
      </w:pPr>
      <w:r>
        <w:t>Build Mapping</w:t>
      </w:r>
    </w:p>
    <w:p w14:paraId="1617CE93" w14:textId="65A99D09" w:rsidR="005C5369" w:rsidRDefault="005C5369" w:rsidP="005C5369">
      <w:pPr>
        <w:pStyle w:val="ListParagraph"/>
        <w:numPr>
          <w:ilvl w:val="0"/>
          <w:numId w:val="26"/>
        </w:numPr>
      </w:pPr>
      <w:r>
        <w:t>Transformations</w:t>
      </w:r>
    </w:p>
    <w:p w14:paraId="36FA61F3" w14:textId="4EAE535B" w:rsidR="005C5369" w:rsidRDefault="005C5369" w:rsidP="005C5369">
      <w:pPr>
        <w:pStyle w:val="ListParagraph"/>
        <w:numPr>
          <w:ilvl w:val="0"/>
          <w:numId w:val="26"/>
        </w:numPr>
      </w:pPr>
      <w:r>
        <w:t>Validate/test mappings</w:t>
      </w:r>
    </w:p>
    <w:p w14:paraId="10C096F0" w14:textId="00688C6A" w:rsidR="005C5369" w:rsidRDefault="005C5369" w:rsidP="005C5369">
      <w:pPr>
        <w:pStyle w:val="ListParagraph"/>
        <w:numPr>
          <w:ilvl w:val="0"/>
          <w:numId w:val="26"/>
        </w:numPr>
      </w:pPr>
      <w:r>
        <w:t>Joiner/expression/lookup transformation</w:t>
      </w:r>
    </w:p>
    <w:p w14:paraId="230BB8FF" w14:textId="4DD940BA" w:rsidR="005C5369" w:rsidRDefault="005C5369" w:rsidP="005C5369">
      <w:pPr>
        <w:pStyle w:val="ListParagraph"/>
        <w:numPr>
          <w:ilvl w:val="0"/>
          <w:numId w:val="26"/>
        </w:numPr>
      </w:pPr>
      <w:r>
        <w:t>Define Field rules</w:t>
      </w:r>
    </w:p>
    <w:p w14:paraId="22950314" w14:textId="23C8FE37" w:rsidR="005C5369" w:rsidRDefault="005C5369" w:rsidP="005C5369">
      <w:pPr>
        <w:pStyle w:val="ListParagraph"/>
        <w:numPr>
          <w:ilvl w:val="0"/>
          <w:numId w:val="26"/>
        </w:numPr>
      </w:pPr>
      <w:r>
        <w:t>Mapping Task</w:t>
      </w:r>
    </w:p>
    <w:p w14:paraId="1DF80396" w14:textId="587A99E5" w:rsidR="005C5369" w:rsidRDefault="005C5369" w:rsidP="005C5369">
      <w:pPr>
        <w:pStyle w:val="ListParagraph"/>
        <w:ind w:left="1440"/>
      </w:pPr>
    </w:p>
    <w:p w14:paraId="726EC9B2" w14:textId="6FE8D72A" w:rsidR="005C5369" w:rsidRDefault="005C5369" w:rsidP="005C5369">
      <w:pPr>
        <w:pStyle w:val="ListParagraph"/>
        <w:numPr>
          <w:ilvl w:val="0"/>
          <w:numId w:val="18"/>
        </w:numPr>
      </w:pPr>
      <w:r>
        <w:t>Advanced Task Options</w:t>
      </w:r>
    </w:p>
    <w:p w14:paraId="62EBCA7E" w14:textId="0579FA22" w:rsidR="005C5369" w:rsidRDefault="005C5369" w:rsidP="005C5369">
      <w:pPr>
        <w:pStyle w:val="ListParagraph"/>
        <w:numPr>
          <w:ilvl w:val="0"/>
          <w:numId w:val="27"/>
        </w:numPr>
      </w:pPr>
      <w:r>
        <w:t>Pre / post processing commands</w:t>
      </w:r>
    </w:p>
    <w:p w14:paraId="337D8F24" w14:textId="58FDB436" w:rsidR="005C5369" w:rsidRDefault="005C5369" w:rsidP="005C5369">
      <w:pPr>
        <w:pStyle w:val="ListParagraph"/>
        <w:numPr>
          <w:ilvl w:val="0"/>
          <w:numId w:val="27"/>
        </w:numPr>
      </w:pPr>
      <w:r>
        <w:t>User defined variables/Parameter files</w:t>
      </w:r>
    </w:p>
    <w:p w14:paraId="17F7548F" w14:textId="77777777" w:rsidR="005C5369" w:rsidRDefault="005C5369" w:rsidP="005C5369">
      <w:pPr>
        <w:pStyle w:val="ListParagraph"/>
        <w:ind w:left="1440"/>
      </w:pPr>
    </w:p>
    <w:p w14:paraId="57C306CD" w14:textId="0673BCBB" w:rsidR="005C5369" w:rsidRDefault="005C5369" w:rsidP="005C5369">
      <w:pPr>
        <w:pStyle w:val="ListParagraph"/>
        <w:numPr>
          <w:ilvl w:val="0"/>
          <w:numId w:val="18"/>
        </w:numPr>
      </w:pPr>
      <w:r>
        <w:t>Administration in Informatica Cloud</w:t>
      </w:r>
    </w:p>
    <w:p w14:paraId="211C100D" w14:textId="2EA3A627" w:rsidR="005C5369" w:rsidRDefault="005C5369" w:rsidP="005C5369">
      <w:pPr>
        <w:pStyle w:val="ListParagraph"/>
        <w:numPr>
          <w:ilvl w:val="0"/>
          <w:numId w:val="28"/>
        </w:numPr>
      </w:pPr>
      <w:r>
        <w:t>Create and Manage users</w:t>
      </w:r>
    </w:p>
    <w:p w14:paraId="5729F4EB" w14:textId="5BF1C84D" w:rsidR="005C5369" w:rsidRDefault="005C5369" w:rsidP="005C5369">
      <w:pPr>
        <w:pStyle w:val="ListParagraph"/>
        <w:numPr>
          <w:ilvl w:val="0"/>
          <w:numId w:val="28"/>
        </w:numPr>
      </w:pPr>
      <w:r>
        <w:t>User Groups</w:t>
      </w:r>
    </w:p>
    <w:p w14:paraId="659E21FD" w14:textId="46E2B547" w:rsidR="005C5369" w:rsidRDefault="005C5369" w:rsidP="005C5369">
      <w:pPr>
        <w:pStyle w:val="ListParagraph"/>
        <w:numPr>
          <w:ilvl w:val="0"/>
          <w:numId w:val="28"/>
        </w:numPr>
      </w:pPr>
      <w:r>
        <w:t>Object Level permissions</w:t>
      </w:r>
    </w:p>
    <w:p w14:paraId="02513A37" w14:textId="779D60AA" w:rsidR="005C5369" w:rsidRDefault="005C5369" w:rsidP="005C5369">
      <w:pPr>
        <w:pStyle w:val="ListParagraph"/>
        <w:numPr>
          <w:ilvl w:val="0"/>
          <w:numId w:val="28"/>
        </w:numPr>
      </w:pPr>
      <w:r>
        <w:t>Org Hierarchy</w:t>
      </w:r>
    </w:p>
    <w:p w14:paraId="6B92489D" w14:textId="4B51EFDD" w:rsidR="005C5369" w:rsidRDefault="005C5369" w:rsidP="005C5369">
      <w:pPr>
        <w:pStyle w:val="ListParagraph"/>
        <w:numPr>
          <w:ilvl w:val="0"/>
          <w:numId w:val="28"/>
        </w:numPr>
      </w:pPr>
      <w:r>
        <w:t>Migrate tasks between Org hierarchies</w:t>
      </w:r>
    </w:p>
    <w:p w14:paraId="7B146899" w14:textId="77777777" w:rsidR="005C5369" w:rsidRDefault="005C5369" w:rsidP="005C5369">
      <w:pPr>
        <w:pStyle w:val="ListParagraph"/>
      </w:pPr>
    </w:p>
    <w:p w14:paraId="1FB5F44C" w14:textId="77777777" w:rsidR="00265384" w:rsidRDefault="00265384" w:rsidP="00E37C3B">
      <w:pPr>
        <w:pStyle w:val="ListParagraph"/>
        <w:ind w:left="1440"/>
      </w:pPr>
    </w:p>
    <w:p w14:paraId="035F5CC5" w14:textId="77777777" w:rsidR="00183246" w:rsidRDefault="00183246" w:rsidP="00183246">
      <w:pPr>
        <w:pStyle w:val="ListParagraph"/>
        <w:ind w:left="1440"/>
      </w:pPr>
    </w:p>
    <w:sectPr w:rsidR="00183246" w:rsidSect="00B95BEB">
      <w:footerReference w:type="default" r:id="rId9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15254" w14:textId="77777777" w:rsidR="009236DD" w:rsidRDefault="009236DD" w:rsidP="00C6554A">
      <w:pPr>
        <w:spacing w:before="0" w:after="0" w:line="240" w:lineRule="auto"/>
      </w:pPr>
      <w:r>
        <w:separator/>
      </w:r>
    </w:p>
  </w:endnote>
  <w:endnote w:type="continuationSeparator" w:id="0">
    <w:p w14:paraId="6B1819ED" w14:textId="77777777" w:rsidR="009236DD" w:rsidRDefault="009236D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0239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7C6EC" w14:textId="43033DDE" w:rsidR="00F9581C" w:rsidRDefault="00F958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4A70B" w14:textId="5A226C0B" w:rsidR="002163EE" w:rsidRDefault="0092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79DB" w14:textId="77777777" w:rsidR="009236DD" w:rsidRDefault="009236D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E2E9F23" w14:textId="77777777" w:rsidR="009236DD" w:rsidRDefault="009236D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C42229"/>
    <w:multiLevelType w:val="hybridMultilevel"/>
    <w:tmpl w:val="55AE6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C82AC6"/>
    <w:multiLevelType w:val="hybridMultilevel"/>
    <w:tmpl w:val="593CA7C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826B7E"/>
    <w:multiLevelType w:val="hybridMultilevel"/>
    <w:tmpl w:val="1F2C3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26357"/>
    <w:multiLevelType w:val="hybridMultilevel"/>
    <w:tmpl w:val="89D42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B037A"/>
    <w:multiLevelType w:val="hybridMultilevel"/>
    <w:tmpl w:val="06EE3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A0A1C"/>
    <w:multiLevelType w:val="hybridMultilevel"/>
    <w:tmpl w:val="01C8C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81C51"/>
    <w:multiLevelType w:val="hybridMultilevel"/>
    <w:tmpl w:val="0228F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6977CC"/>
    <w:multiLevelType w:val="hybridMultilevel"/>
    <w:tmpl w:val="2C54D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4F2D0E"/>
    <w:multiLevelType w:val="hybridMultilevel"/>
    <w:tmpl w:val="649C4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9F4638"/>
    <w:multiLevelType w:val="hybridMultilevel"/>
    <w:tmpl w:val="2BA4A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FA3DCA"/>
    <w:multiLevelType w:val="hybridMultilevel"/>
    <w:tmpl w:val="42701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1D2068"/>
    <w:multiLevelType w:val="hybridMultilevel"/>
    <w:tmpl w:val="DAD6E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6D76D4"/>
    <w:multiLevelType w:val="hybridMultilevel"/>
    <w:tmpl w:val="D5D4C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24"/>
  </w:num>
  <w:num w:numId="18">
    <w:abstractNumId w:val="14"/>
  </w:num>
  <w:num w:numId="19">
    <w:abstractNumId w:val="20"/>
  </w:num>
  <w:num w:numId="20">
    <w:abstractNumId w:val="16"/>
  </w:num>
  <w:num w:numId="21">
    <w:abstractNumId w:val="12"/>
  </w:num>
  <w:num w:numId="22">
    <w:abstractNumId w:val="25"/>
  </w:num>
  <w:num w:numId="23">
    <w:abstractNumId w:val="23"/>
  </w:num>
  <w:num w:numId="24">
    <w:abstractNumId w:val="19"/>
  </w:num>
  <w:num w:numId="25">
    <w:abstractNumId w:val="17"/>
  </w:num>
  <w:num w:numId="26">
    <w:abstractNumId w:val="18"/>
  </w:num>
  <w:num w:numId="27">
    <w:abstractNumId w:val="1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30"/>
    <w:rsid w:val="00183246"/>
    <w:rsid w:val="001E07D9"/>
    <w:rsid w:val="002554CD"/>
    <w:rsid w:val="00265384"/>
    <w:rsid w:val="00293B83"/>
    <w:rsid w:val="002B4294"/>
    <w:rsid w:val="00333D0D"/>
    <w:rsid w:val="004C049F"/>
    <w:rsid w:val="005000E2"/>
    <w:rsid w:val="005C5369"/>
    <w:rsid w:val="006A3CE7"/>
    <w:rsid w:val="009236DD"/>
    <w:rsid w:val="00B95BEB"/>
    <w:rsid w:val="00C6554A"/>
    <w:rsid w:val="00E37C3B"/>
    <w:rsid w:val="00EA2730"/>
    <w:rsid w:val="00ED7C44"/>
    <w:rsid w:val="00F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DD36"/>
  <w15:chartTrackingRefBased/>
  <w15:docId w15:val="{B62ED6F2-7445-4A44-9E62-E25609BB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832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538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65384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ilData%20Tech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6E49-0D8E-43D1-B53F-F123869D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64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TrailData Tech</dc:creator>
  <cp:keywords/>
  <dc:description/>
  <cp:lastModifiedBy>TrailData Tech</cp:lastModifiedBy>
  <cp:revision>2</cp:revision>
  <dcterms:created xsi:type="dcterms:W3CDTF">2018-10-30T15:58:00Z</dcterms:created>
  <dcterms:modified xsi:type="dcterms:W3CDTF">2018-10-30T17:04:00Z</dcterms:modified>
</cp:coreProperties>
</file>